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-265268</wp:posOffset>
            </wp:positionH>
            <wp:positionV relativeFrom="paragraph">
              <wp:posOffset>296</wp:posOffset>
            </wp:positionV>
            <wp:extent cx="1509823" cy="150982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ойтенко ИА, гр 1, подгр 1, логотип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23" cy="15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</w:p>
    <w:p w:rsidR="00073188" w:rsidRPr="007A2477" w:rsidRDefault="007A2477" w:rsidP="007A2477">
      <w:pPr>
        <w:tabs>
          <w:tab w:val="left" w:pos="3131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7A2477">
        <w:rPr>
          <w:rFonts w:ascii="Times New Roman" w:hAnsi="Times New Roman" w:cs="Times New Roman"/>
          <w:b/>
          <w:sz w:val="36"/>
          <w:szCs w:val="28"/>
        </w:rPr>
        <w:t>Анкета-опрос по качеству оказания наших услуг</w:t>
      </w:r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</w:p>
    <w:p w:rsidR="007A2477" w:rsidRPr="007A2477" w:rsidRDefault="007A2477" w:rsidP="007A2477">
      <w:pPr>
        <w:tabs>
          <w:tab w:val="left" w:pos="3131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2477">
        <w:rPr>
          <w:rFonts w:ascii="Times New Roman" w:hAnsi="Times New Roman" w:cs="Times New Roman"/>
          <w:b/>
          <w:sz w:val="32"/>
          <w:szCs w:val="28"/>
        </w:rPr>
        <w:t>Данные клиента</w:t>
      </w:r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1"/>
            <w:enabled/>
            <w:calcOnExit w:val="0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721AF">
        <w:rPr>
          <w:rFonts w:ascii="Times New Roman" w:hAnsi="Times New Roman" w:cs="Times New Roman"/>
          <w:sz w:val="28"/>
          <w:szCs w:val="28"/>
        </w:rPr>
        <w:t>Войтенко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2"/>
            <w:enabled/>
            <w:calcOnExit w:val="0"/>
            <w:textInput>
              <w:maxLength w:val="100"/>
              <w:format w:val="Первая прописная"/>
            </w:textInput>
          </w:ffData>
        </w:fldChar>
      </w:r>
      <w:bookmarkStart w:id="1" w:name="ТекстовоеПоле2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721AF">
        <w:rPr>
          <w:rFonts w:ascii="Times New Roman" w:hAnsi="Times New Roman" w:cs="Times New Roman"/>
          <w:noProof/>
          <w:sz w:val="28"/>
          <w:szCs w:val="28"/>
        </w:rPr>
        <w:t>Игорь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3"/>
            <w:enabled/>
            <w:calcOnExit w:val="0"/>
            <w:textInput>
              <w:maxLength w:val="100"/>
              <w:format w:val="Первая прописная"/>
            </w:textInput>
          </w:ffData>
        </w:fldChar>
      </w:r>
      <w:bookmarkStart w:id="2" w:name="ТекстовоеПоле3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721AF">
        <w:rPr>
          <w:rFonts w:ascii="Times New Roman" w:hAnsi="Times New Roman" w:cs="Times New Roman"/>
          <w:noProof/>
          <w:sz w:val="28"/>
          <w:szCs w:val="28"/>
        </w:rPr>
        <w:t>Александрович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4"/>
            <w:enabled/>
            <w:calcOnExit w:val="0"/>
            <w:textInput>
              <w:type w:val="number"/>
              <w:default w:val="18"/>
              <w:maxLength w:val="100"/>
              <w:format w:val="0"/>
            </w:textInput>
          </w:ffData>
        </w:fldChar>
      </w:r>
      <w:bookmarkStart w:id="3" w:name="ТекстовоеПоле4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721A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5"/>
            <w:enabled/>
            <w:calcOnExit w:val="0"/>
            <w:textInput>
              <w:type w:val="date"/>
              <w:format w:val="dd.MM.yyyy"/>
            </w:textInput>
          </w:ffData>
        </w:fldChar>
      </w:r>
      <w:bookmarkStart w:id="4" w:name="ТекстовоеПоле5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721AF">
        <w:rPr>
          <w:rFonts w:ascii="Times New Roman" w:hAnsi="Times New Roman" w:cs="Times New Roman"/>
          <w:noProof/>
          <w:sz w:val="28"/>
          <w:szCs w:val="28"/>
        </w:rPr>
        <w:t>16.12.21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</w:p>
    <w:p w:rsidR="007A2477" w:rsidRPr="007A2477" w:rsidRDefault="007A2477" w:rsidP="007A2477">
      <w:pPr>
        <w:tabs>
          <w:tab w:val="left" w:pos="3131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A2477">
        <w:rPr>
          <w:rFonts w:ascii="Times New Roman" w:hAnsi="Times New Roman" w:cs="Times New Roman"/>
          <w:b/>
          <w:sz w:val="32"/>
          <w:szCs w:val="28"/>
        </w:rPr>
        <w:t>Качество обслуживания</w:t>
      </w:r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A2477">
        <w:rPr>
          <w:rFonts w:ascii="Times New Roman" w:hAnsi="Times New Roman" w:cs="Times New Roman"/>
          <w:sz w:val="28"/>
          <w:szCs w:val="28"/>
        </w:rPr>
        <w:t>При посещении организации обращались ли Вы к информации о ее деятельности, размещенной на информационных стендах в помещениях организации?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рать ответ"/>
              <w:listEntry w:val="Да"/>
              <w:listEntry w:val="Нет"/>
            </w:ddList>
          </w:ffData>
        </w:fldChar>
      </w:r>
      <w:bookmarkStart w:id="5" w:name="ПолеСоСписком1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A2477">
        <w:rPr>
          <w:rFonts w:ascii="Times New Roman" w:hAnsi="Times New Roman" w:cs="Times New Roman"/>
          <w:sz w:val="28"/>
          <w:szCs w:val="28"/>
        </w:rPr>
        <w:t>Удовлетворены ли Вы открытостью, полнотой и доступностью информации о деятельности организации, размещенной на информационных стендах в помещении организации?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рать ответ"/>
              <w:listEntry w:val="Да"/>
              <w:listEntry w:val="Нет"/>
            </w:ddList>
          </w:ffData>
        </w:fldChar>
      </w:r>
      <w:bookmarkStart w:id="6" w:name="ПолеСоСписком2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 каким вопросом вы пришли к нам?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3"/>
            <w:enabled/>
            <w:calcOnExit w:val="0"/>
            <w:ddList>
              <w:result w:val="1"/>
              <w:listEntry w:val="Выбрать ответ"/>
              <w:listEntry w:val="Покупка техники"/>
              <w:listEntry w:val="Ремонт техники"/>
            </w:ddList>
          </w:ffData>
        </w:fldChar>
      </w:r>
      <w:bookmarkStart w:id="7" w:name="ПолеСоСписком3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7"/>
    </w:p>
    <w:p w:rsidR="007A2477" w:rsidRDefault="007A2477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Довольны ли вы </w:t>
      </w:r>
      <w:r w:rsidRPr="007A2477">
        <w:rPr>
          <w:rFonts w:ascii="Times New Roman" w:hAnsi="Times New Roman" w:cs="Times New Roman"/>
          <w:sz w:val="28"/>
          <w:szCs w:val="28"/>
        </w:rPr>
        <w:t>компетентность</w:t>
      </w:r>
      <w:r w:rsidR="00112179">
        <w:rPr>
          <w:rFonts w:ascii="Times New Roman" w:hAnsi="Times New Roman" w:cs="Times New Roman"/>
          <w:sz w:val="28"/>
          <w:szCs w:val="28"/>
        </w:rPr>
        <w:t xml:space="preserve">ю наших сотрудников? (0-очень недоволен, 10-очень доволен) </w:t>
      </w:r>
      <w:r w:rsidR="00112179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4"/>
            <w:enabled/>
            <w:calcOnExit w:val="0"/>
            <w:ddList>
              <w:result w:val="11"/>
              <w:listEntry w:val="Выбрать оценку"/>
              <w:listEntry w:val="0"/>
              <w:listEntry w:val="1"/>
              <w:listEntry w:val="2"/>
              <w:listEntry w:val="3"/>
              <w:listEntry w:val="4"/>
              <w:listEntry w:val="5"/>
              <w:listEntry w:val="6"/>
              <w:listEntry w:val="7"/>
              <w:listEntry w:val="8"/>
              <w:listEntry w:val="9"/>
              <w:listEntry w:val="10"/>
            </w:ddList>
          </w:ffData>
        </w:fldChar>
      </w:r>
      <w:bookmarkStart w:id="8" w:name="ПолеСоСписком4"/>
      <w:r w:rsidR="00112179"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 w:rsidR="00112179">
        <w:rPr>
          <w:rFonts w:ascii="Times New Roman" w:hAnsi="Times New Roman" w:cs="Times New Roman"/>
          <w:sz w:val="28"/>
          <w:szCs w:val="28"/>
        </w:rPr>
        <w:fldChar w:fldCharType="end"/>
      </w:r>
      <w:bookmarkEnd w:id="8"/>
    </w:p>
    <w:p w:rsidR="00112179" w:rsidRDefault="00112179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Качество продукции или ремонта вас удовлетворило?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5"/>
            <w:enabled/>
            <w:calcOnExit w:val="0"/>
            <w:ddList>
              <w:result w:val="1"/>
              <w:listEntry w:val="Выбрать ответ"/>
              <w:listEntry w:val="Да"/>
              <w:listEntry w:val="Нет"/>
            </w:ddList>
          </w:ffData>
        </w:fldChar>
      </w:r>
      <w:bookmarkStart w:id="9" w:name="ПолеСоСписком5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9"/>
    </w:p>
    <w:p w:rsidR="00112179" w:rsidRDefault="00112179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Вернулись бы к нам за другой покупкой или ремонтом?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6"/>
            <w:enabled/>
            <w:calcOnExit w:val="0"/>
            <w:ddList>
              <w:result w:val="1"/>
              <w:listEntry w:val="Выбрать ответ"/>
              <w:listEntry w:val="Да"/>
              <w:listEntry w:val="Нет"/>
            </w:ddList>
          </w:ffData>
        </w:fldChar>
      </w:r>
      <w:bookmarkStart w:id="10" w:name="ПолеСоСписком6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0"/>
    </w:p>
    <w:p w:rsidR="00112179" w:rsidRDefault="00112179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Посоветовали бы нас вашим знакомым? </w:t>
      </w: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ПолеСоСписком7"/>
            <w:enabled/>
            <w:calcOnExit w:val="0"/>
            <w:ddList>
              <w:result w:val="1"/>
              <w:listEntry w:val="Выбрать ответ"/>
              <w:listEntry w:val="Да"/>
              <w:listEntry w:val="Нет"/>
            </w:ddList>
          </w:ffData>
        </w:fldChar>
      </w:r>
      <w:bookmarkStart w:id="11" w:name="ПолеСоСписком7"/>
      <w:r>
        <w:rPr>
          <w:rFonts w:ascii="Times New Roman" w:hAnsi="Times New Roman" w:cs="Times New Roman"/>
          <w:sz w:val="28"/>
          <w:szCs w:val="28"/>
        </w:rPr>
        <w:instrText xml:space="preserve"> FORMDROPDOWN </w:instrText>
      </w:r>
      <w:r w:rsidR="00E721AF">
        <w:rPr>
          <w:rFonts w:ascii="Times New Roman" w:hAnsi="Times New Roman" w:cs="Times New Roman"/>
          <w:sz w:val="28"/>
          <w:szCs w:val="28"/>
        </w:rPr>
      </w:r>
      <w:r w:rsidR="00A829C3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1"/>
    </w:p>
    <w:p w:rsidR="00112179" w:rsidRDefault="00112179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Оставьте ваш отзыв (рекомендации или жалобы)</w:t>
      </w:r>
    </w:p>
    <w:p w:rsidR="00112179" w:rsidRDefault="00112179" w:rsidP="007A2477">
      <w:pPr>
        <w:tabs>
          <w:tab w:val="left" w:pos="31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12" w:name="ТекстовоеПоле6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3" w:name="_GoBack"/>
      <w:bookmarkEnd w:id="13"/>
      <w:r w:rsidR="00E721AF">
        <w:rPr>
          <w:rFonts w:ascii="Times New Roman" w:hAnsi="Times New Roman" w:cs="Times New Roman"/>
          <w:noProof/>
          <w:sz w:val="28"/>
          <w:szCs w:val="28"/>
        </w:rPr>
        <w:t>Отличное обслуживание!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</w:p>
    <w:p w:rsidR="00112179" w:rsidRPr="007A2477" w:rsidRDefault="00112179" w:rsidP="00112179">
      <w:pPr>
        <w:tabs>
          <w:tab w:val="left" w:pos="3131"/>
        </w:tabs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уделенное время, благодаря вам, мы становимся лучше!</w:t>
      </w:r>
    </w:p>
    <w:sectPr w:rsidR="00112179" w:rsidRPr="007A24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C3" w:rsidRDefault="00A829C3" w:rsidP="007A2477">
      <w:pPr>
        <w:spacing w:after="0" w:line="240" w:lineRule="auto"/>
      </w:pPr>
      <w:r>
        <w:separator/>
      </w:r>
    </w:p>
  </w:endnote>
  <w:endnote w:type="continuationSeparator" w:id="0">
    <w:p w:rsidR="00A829C3" w:rsidRDefault="00A829C3" w:rsidP="007A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C3" w:rsidRDefault="00A829C3" w:rsidP="007A2477">
      <w:pPr>
        <w:spacing w:after="0" w:line="240" w:lineRule="auto"/>
      </w:pPr>
      <w:r>
        <w:separator/>
      </w:r>
    </w:p>
  </w:footnote>
  <w:footnote w:type="continuationSeparator" w:id="0">
    <w:p w:rsidR="00A829C3" w:rsidRDefault="00A829C3" w:rsidP="007A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77" w:rsidRPr="007A2477" w:rsidRDefault="007A2477">
    <w:pPr>
      <w:pStyle w:val="a3"/>
      <w:rPr>
        <w:rFonts w:ascii="Times New Roman" w:hAnsi="Times New Roman" w:cs="Times New Roman"/>
        <w:b/>
        <w:sz w:val="24"/>
      </w:rPr>
    </w:pPr>
    <w:r w:rsidRPr="007A2477">
      <w:rPr>
        <w:rFonts w:ascii="Times New Roman" w:hAnsi="Times New Roman" w:cs="Times New Roman"/>
        <w:b/>
        <w:sz w:val="24"/>
      </w:rPr>
      <w:t>Войтенко Игорь Александрович</w:t>
    </w:r>
  </w:p>
  <w:p w:rsidR="007A2477" w:rsidRPr="007A2477" w:rsidRDefault="007A2477">
    <w:pPr>
      <w:pStyle w:val="a3"/>
      <w:rPr>
        <w:rFonts w:ascii="Times New Roman" w:hAnsi="Times New Roman" w:cs="Times New Roman"/>
        <w:b/>
        <w:sz w:val="24"/>
      </w:rPr>
    </w:pPr>
    <w:r w:rsidRPr="007A2477">
      <w:rPr>
        <w:rFonts w:ascii="Times New Roman" w:hAnsi="Times New Roman" w:cs="Times New Roman"/>
        <w:b/>
        <w:sz w:val="24"/>
      </w:rPr>
      <w:t>Компания: «</w:t>
    </w:r>
    <w:r w:rsidRPr="007A2477">
      <w:rPr>
        <w:rFonts w:ascii="Times New Roman" w:hAnsi="Times New Roman" w:cs="Times New Roman"/>
        <w:b/>
        <w:sz w:val="24"/>
        <w:lang w:val="en-US"/>
      </w:rPr>
      <w:t>InVariable</w:t>
    </w:r>
    <w:r w:rsidRPr="007A2477">
      <w:rPr>
        <w:rFonts w:ascii="Times New Roman" w:hAnsi="Times New Roman" w:cs="Times New Roman"/>
        <w:b/>
        <w:sz w:val="24"/>
      </w:rPr>
      <w:t>»</w:t>
    </w:r>
  </w:p>
  <w:p w:rsidR="007A2477" w:rsidRDefault="007A24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ocumentProtection w:edit="forms" w:enforcement="1" w:cryptProviderType="rsaAES" w:cryptAlgorithmClass="hash" w:cryptAlgorithmType="typeAny" w:cryptAlgorithmSid="14" w:cryptSpinCount="100000" w:hash="EPZSCDXgNUP4p6shXF4vM7XPnWXLAhhnGcnxdZGNlargPNP2B0/sZT4Sr2ojcOqmTIjss8rflZRV6qsakwVHRw==" w:salt="h4eVzJMQY/B/89qmDKX5C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AF"/>
    <w:rsid w:val="00073188"/>
    <w:rsid w:val="00112179"/>
    <w:rsid w:val="007A2477"/>
    <w:rsid w:val="00A829C3"/>
    <w:rsid w:val="00DA169D"/>
    <w:rsid w:val="00E721AF"/>
    <w:rsid w:val="00F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8E53C-7C24-4378-982A-DDA93630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477"/>
  </w:style>
  <w:style w:type="paragraph" w:styleId="a5">
    <w:name w:val="footer"/>
    <w:basedOn w:val="a"/>
    <w:link w:val="a6"/>
    <w:uiPriority w:val="99"/>
    <w:unhideWhenUsed/>
    <w:rsid w:val="007A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2017\Desktop\&#1048;&#1042;&#1058;\3%20&#1082;&#1091;&#1088;&#1089;\5%20&#1089;&#1077;&#1084;&#1077;&#1089;&#1090;&#1088;\&#1058;&#1058;&#1055;&#1055;&#1048;\Word.%20&#1069;&#1083;&#1077;&#1082;&#1090;&#1088;&#1086;&#1085;&#1085;&#1099;&#1077;%20&#1092;&#1086;&#1088;&#1084;&#1099;.%20&#1055;&#1086;&#1083;&#1100;&#1079;&#1086;&#1074;&#1072;&#1090;&#1077;&#1083;&#1100;&#1089;&#1082;&#1080;&#1077;%20&#1096;&#1072;&#1073;&#1083;&#1086;&#1085;&#1099;%20(&#1092;&#1072;&#1082;&#1091;&#1083;&#1100;&#1090;&#1072;&#1090;&#1080;&#1074;&#1085;&#1072;&#1103;)\&#1048;&#1057;&#1056;\&#1042;&#1086;&#1081;&#1090;&#1077;&#1085;&#1082;&#1086;%20&#1048;&#1040;,%20&#1075;&#1088;%201,%20&#1087;&#1086;&#1076;&#1075;&#1088;%201,%20&#1048;&#1057;&#1056;,%20&#1090;&#1074;&#1086;&#1088;&#1095;&#1077;&#1089;&#1082;&#1086;&#1077;%20&#1079;&#1072;&#1076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Войтенко ИА, гр 1, подгр 1, ИСР, творческое задание.dotx</Template>
  <TotalTime>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2021-12-16T14:45:00Z</cp:lastPrinted>
  <dcterms:created xsi:type="dcterms:W3CDTF">2021-12-16T14:42:00Z</dcterms:created>
  <dcterms:modified xsi:type="dcterms:W3CDTF">2021-12-16T14:45:00Z</dcterms:modified>
</cp:coreProperties>
</file>